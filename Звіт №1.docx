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1BBB9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333B8C2A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0E7CE6BA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68AC1B46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2D9F44FE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522681B7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2A4B2139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F465616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68613D51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57A3685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6C8A944F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B688E9E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533F6E1" w14:textId="77777777" w:rsidR="008C6E28" w:rsidRDefault="0070711F">
      <w:pPr>
        <w:pStyle w:val="Standard"/>
        <w:shd w:val="clear" w:color="auto" w:fill="FFFFFF"/>
      </w:pPr>
      <w:r>
        <w:t xml:space="preserve"> </w:t>
      </w:r>
    </w:p>
    <w:p w14:paraId="0592C10D" w14:textId="77777777" w:rsidR="008C6E28" w:rsidRDefault="0070711F">
      <w:pPr>
        <w:pStyle w:val="Standard"/>
        <w:shd w:val="clear" w:color="auto" w:fill="FFFFFF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Звіт</w:t>
      </w:r>
      <w:proofErr w:type="spellEnd"/>
    </w:p>
    <w:p w14:paraId="6A04C2BF" w14:textId="77777777" w:rsidR="008C6E28" w:rsidRDefault="0070711F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Із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групового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“</w:t>
      </w:r>
      <w:proofErr w:type="spellStart"/>
      <w:r>
        <w:rPr>
          <w:rFonts w:ascii="Calibri Light" w:eastAsia="Calibri" w:hAnsi="Calibri Light" w:cs="Calibri Light"/>
          <w:b/>
          <w:bCs/>
          <w:i/>
          <w:sz w:val="36"/>
          <w:szCs w:val="36"/>
        </w:rPr>
        <w:t>Cyberball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”  </w:t>
      </w:r>
    </w:p>
    <w:p w14:paraId="53B00DF9" w14:textId="77777777" w:rsidR="008C6E28" w:rsidRDefault="0070711F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</w:p>
    <w:p w14:paraId="2414FB93" w14:textId="77777777" w:rsidR="008C6E28" w:rsidRDefault="0070711F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i/>
          <w:sz w:val="36"/>
          <w:szCs w:val="36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Програмна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інженерія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>”</w:t>
      </w:r>
    </w:p>
    <w:p w14:paraId="54040261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38DC241F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0628DC7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0FE6074D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06B2E021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74D0C96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01E88B9F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5140FDEB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455A1231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2B78A8E9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4EF4B495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CC08BFA" w14:textId="77777777" w:rsidR="008C6E28" w:rsidRDefault="0070711F">
      <w:pPr>
        <w:pStyle w:val="Standard"/>
        <w:shd w:val="clear" w:color="auto" w:fill="FFFFFF"/>
      </w:pPr>
      <w:r>
        <w:t xml:space="preserve"> </w:t>
      </w:r>
    </w:p>
    <w:p w14:paraId="21C6B31D" w14:textId="77777777" w:rsidR="008C6E28" w:rsidRDefault="008C6E28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ED22957" w14:textId="77777777" w:rsidR="008C6E28" w:rsidRDefault="008C6E28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88C539" w14:textId="77777777" w:rsidR="008C6E28" w:rsidRDefault="008C6E28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D02F4A5" w14:textId="77777777" w:rsidR="008C6E28" w:rsidRDefault="008C6E28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5704F15" w14:textId="77777777" w:rsidR="008C6E28" w:rsidRDefault="008C6E28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096BD41" w14:textId="77777777" w:rsidR="008C6E28" w:rsidRDefault="008C6E28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E764B7" w14:textId="77777777" w:rsidR="008C6E28" w:rsidRDefault="0070711F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2019</w:t>
      </w:r>
    </w:p>
    <w:p w14:paraId="050FB54C" w14:textId="77777777" w:rsidR="008C6E28" w:rsidRDefault="0070711F">
      <w:pPr>
        <w:pStyle w:val="Standard"/>
        <w:shd w:val="clear" w:color="auto" w:fill="FFFFFF"/>
        <w:spacing w:line="312" w:lineRule="auto"/>
      </w:pPr>
      <w:r>
        <w:t xml:space="preserve"> </w:t>
      </w:r>
      <w:bookmarkStart w:id="0" w:name="_1t80lhvyreca"/>
      <w:bookmarkEnd w:id="0"/>
    </w:p>
    <w:bookmarkStart w:id="1" w:name="_Toc23814295" w:displacedByCustomXml="next"/>
    <w:sdt>
      <w:sdtPr>
        <w:rPr>
          <w:lang w:val="ru-RU"/>
        </w:rPr>
        <w:id w:val="-34432850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zh-CN" w:bidi="hi-IN"/>
        </w:rPr>
      </w:sdtEndPr>
      <w:sdtContent>
        <w:p w14:paraId="51CAC3B4" w14:textId="3D84CA4A" w:rsidR="00A03571" w:rsidRPr="00A03571" w:rsidRDefault="00A03571" w:rsidP="00A03571">
          <w:pPr>
            <w:pStyle w:val="a7"/>
            <w:jc w:val="center"/>
            <w:rPr>
              <w:rFonts w:ascii="Arial" w:hAnsi="Arial" w:cs="Arial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 w:rsidRPr="00A03571">
            <w:rPr>
              <w:rFonts w:ascii="Arial" w:hAnsi="Arial" w:cs="Arial"/>
              <w:b/>
              <w:color w:val="000000" w:themeColor="text1"/>
              <w:lang w:val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Зміст</w:t>
          </w:r>
          <w:bookmarkEnd w:id="1"/>
          <w:proofErr w:type="spellEnd"/>
        </w:p>
        <w:p w14:paraId="22A6494D" w14:textId="06218070" w:rsidR="00A03571" w:rsidRDefault="00A0357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14295" w:history="1">
            <w:r w:rsidRPr="00F01717">
              <w:rPr>
                <w:rStyle w:val="a8"/>
                <w:rFonts w:cs="Arial"/>
                <w:bCs/>
                <w:noProof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CAFD" w14:textId="5CC771F0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296" w:history="1">
            <w:r w:rsidRPr="00F01717">
              <w:rPr>
                <w:rStyle w:val="a8"/>
                <w:b/>
                <w:bCs/>
                <w:noProof/>
              </w:rPr>
              <w:t>Загальна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38B4" w14:textId="21F6D728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297" w:history="1">
            <w:r w:rsidRPr="00F01717">
              <w:rPr>
                <w:rStyle w:val="a8"/>
                <w:b/>
                <w:bCs/>
                <w:noProof/>
              </w:rPr>
              <w:t>Призначення</w:t>
            </w:r>
            <w:r w:rsidRPr="00F01717">
              <w:rPr>
                <w:rStyle w:val="a8"/>
                <w:b/>
                <w:bCs/>
                <w:noProof/>
              </w:rPr>
              <w:t xml:space="preserve"> </w:t>
            </w:r>
            <w:r w:rsidRPr="00F01717">
              <w:rPr>
                <w:rStyle w:val="a8"/>
                <w:b/>
                <w:bCs/>
                <w:noProof/>
              </w:rPr>
              <w:t>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A47B3" w14:textId="0899AE38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298" w:history="1">
            <w:r w:rsidRPr="00F01717">
              <w:rPr>
                <w:rStyle w:val="a8"/>
                <w:b/>
                <w:bCs/>
                <w:noProof/>
              </w:rPr>
              <w:t>Порівняння з існуючими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970A" w14:textId="1D730B0A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299" w:history="1">
            <w:r w:rsidRPr="00F01717">
              <w:rPr>
                <w:rStyle w:val="a8"/>
                <w:b/>
                <w:bCs/>
                <w:noProof/>
              </w:rPr>
              <w:t>Мотивація вибору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1B98" w14:textId="4EE7C637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300" w:history="1">
            <w:r w:rsidRPr="00F01717">
              <w:rPr>
                <w:rStyle w:val="a8"/>
                <w:b/>
                <w:bCs/>
                <w:noProof/>
              </w:rPr>
              <w:t>Аналіз здійсненності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8291" w14:textId="5C65921C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301" w:history="1">
            <w:r w:rsidRPr="00F01717">
              <w:rPr>
                <w:rStyle w:val="a8"/>
                <w:b/>
                <w:bCs/>
                <w:noProof/>
              </w:rPr>
              <w:t>Основний ризик для проєкту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C153" w14:textId="6FCF5467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302" w:history="1">
            <w:r w:rsidRPr="00F01717">
              <w:rPr>
                <w:rStyle w:val="a8"/>
                <w:b/>
                <w:bCs/>
                <w:noProof/>
              </w:rPr>
              <w:t>Модель виробничого циклу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8663" w14:textId="341EC82B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303" w:history="1">
            <w:r w:rsidRPr="00F01717">
              <w:rPr>
                <w:rStyle w:val="a8"/>
                <w:b/>
                <w:bCs/>
                <w:noProof/>
              </w:rPr>
              <w:t>Обґрунтування вибору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59E8" w14:textId="28E56C45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304" w:history="1">
            <w:r w:rsidRPr="00F01717">
              <w:rPr>
                <w:rStyle w:val="a8"/>
                <w:b/>
                <w:bCs/>
                <w:noProof/>
              </w:rPr>
              <w:t>Відмінні риси процесу розробки обраної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003C" w14:textId="71B43351" w:rsidR="00A03571" w:rsidRDefault="00A03571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val="ru-UA" w:eastAsia="ru-UA" w:bidi="ar-SA"/>
            </w:rPr>
          </w:pPr>
          <w:hyperlink w:anchor="_Toc23814305" w:history="1">
            <w:r w:rsidRPr="00F01717">
              <w:rPr>
                <w:rStyle w:val="a8"/>
                <w:b/>
                <w:bCs/>
                <w:noProof/>
              </w:rPr>
              <w:t>Учасники команди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_Toc23814305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F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B158" w14:textId="08E4C74E" w:rsidR="00A03571" w:rsidRDefault="00A03571">
          <w:r>
            <w:rPr>
              <w:b/>
              <w:bCs/>
              <w:lang w:val="ru-RU"/>
            </w:rPr>
            <w:fldChar w:fldCharType="end"/>
          </w:r>
        </w:p>
      </w:sdtContent>
    </w:sdt>
    <w:p w14:paraId="4DCA9236" w14:textId="7AAD44AA" w:rsidR="008C6E28" w:rsidRDefault="008C6E28"/>
    <w:p w14:paraId="6F5812AE" w14:textId="77777777" w:rsidR="008C6E28" w:rsidRDefault="008C6E28">
      <w:pPr>
        <w:pStyle w:val="Standard"/>
      </w:pPr>
    </w:p>
    <w:p w14:paraId="20D1A116" w14:textId="77777777" w:rsidR="008C6E28" w:rsidRDefault="008C6E28">
      <w:pPr>
        <w:pStyle w:val="Standard"/>
      </w:pPr>
    </w:p>
    <w:p w14:paraId="251D96D8" w14:textId="77777777" w:rsidR="008C6E28" w:rsidRDefault="008C6E28">
      <w:pPr>
        <w:pStyle w:val="Standard"/>
      </w:pPr>
    </w:p>
    <w:p w14:paraId="7B30ABBD" w14:textId="77777777" w:rsidR="008C6E28" w:rsidRDefault="008C6E28">
      <w:pPr>
        <w:pStyle w:val="Standard"/>
      </w:pPr>
    </w:p>
    <w:p w14:paraId="1539789C" w14:textId="77777777" w:rsidR="008C6E28" w:rsidRDefault="008C6E28">
      <w:pPr>
        <w:pStyle w:val="Standard"/>
      </w:pPr>
    </w:p>
    <w:p w14:paraId="58D4B164" w14:textId="77777777" w:rsidR="008C6E28" w:rsidRDefault="008C6E28">
      <w:pPr>
        <w:pStyle w:val="Standard"/>
      </w:pPr>
    </w:p>
    <w:p w14:paraId="72A6366C" w14:textId="77777777" w:rsidR="008C6E28" w:rsidRDefault="008C6E28">
      <w:pPr>
        <w:pStyle w:val="Standard"/>
      </w:pPr>
    </w:p>
    <w:p w14:paraId="6D82B90E" w14:textId="77777777" w:rsidR="008C6E28" w:rsidRDefault="008C6E28">
      <w:pPr>
        <w:pStyle w:val="Standard"/>
      </w:pPr>
    </w:p>
    <w:p w14:paraId="4B02369C" w14:textId="77777777" w:rsidR="008C6E28" w:rsidRDefault="008C6E28">
      <w:pPr>
        <w:pStyle w:val="Standard"/>
      </w:pPr>
    </w:p>
    <w:p w14:paraId="2EF5E77F" w14:textId="77777777" w:rsidR="008C6E28" w:rsidRDefault="008C6E28">
      <w:pPr>
        <w:pStyle w:val="Standard"/>
      </w:pPr>
    </w:p>
    <w:p w14:paraId="2ABED166" w14:textId="77777777" w:rsidR="008C6E28" w:rsidRDefault="008C6E28">
      <w:pPr>
        <w:pStyle w:val="Standard"/>
      </w:pPr>
    </w:p>
    <w:p w14:paraId="7573FCDC" w14:textId="77777777" w:rsidR="008C6E28" w:rsidRDefault="008C6E28">
      <w:pPr>
        <w:pStyle w:val="Standard"/>
      </w:pPr>
    </w:p>
    <w:p w14:paraId="7DB876B5" w14:textId="77777777" w:rsidR="008C6E28" w:rsidRDefault="008C6E28">
      <w:pPr>
        <w:pStyle w:val="Standard"/>
      </w:pPr>
    </w:p>
    <w:p w14:paraId="28AF0873" w14:textId="77777777" w:rsidR="008C6E28" w:rsidRDefault="008C6E28">
      <w:pPr>
        <w:pStyle w:val="Standard"/>
      </w:pPr>
    </w:p>
    <w:p w14:paraId="5DE3DFA5" w14:textId="77777777" w:rsidR="008C6E28" w:rsidRDefault="008C6E28">
      <w:pPr>
        <w:pStyle w:val="Standard"/>
      </w:pPr>
    </w:p>
    <w:p w14:paraId="0A079BCE" w14:textId="77777777" w:rsidR="008C6E28" w:rsidRDefault="008C6E28">
      <w:pPr>
        <w:pStyle w:val="Standard"/>
      </w:pPr>
    </w:p>
    <w:p w14:paraId="60F0DFA9" w14:textId="77777777" w:rsidR="008C6E28" w:rsidRDefault="008C6E28">
      <w:pPr>
        <w:pStyle w:val="Standard"/>
      </w:pPr>
    </w:p>
    <w:p w14:paraId="13C14E95" w14:textId="77777777" w:rsidR="008C6E28" w:rsidRDefault="008C6E28">
      <w:pPr>
        <w:pStyle w:val="Standard"/>
      </w:pPr>
    </w:p>
    <w:p w14:paraId="79F06B17" w14:textId="77777777" w:rsidR="008C6E28" w:rsidRDefault="008C6E28">
      <w:pPr>
        <w:pStyle w:val="Standard"/>
      </w:pPr>
    </w:p>
    <w:p w14:paraId="17493DB4" w14:textId="77777777" w:rsidR="008C6E28" w:rsidRDefault="008C6E28">
      <w:pPr>
        <w:pStyle w:val="Standard"/>
      </w:pPr>
    </w:p>
    <w:p w14:paraId="6FD0EF0A" w14:textId="77777777" w:rsidR="008C6E28" w:rsidRDefault="008C6E28">
      <w:pPr>
        <w:pStyle w:val="Standard"/>
      </w:pPr>
    </w:p>
    <w:p w14:paraId="3D6F4BDE" w14:textId="77777777" w:rsidR="008C6E28" w:rsidRDefault="008C6E28">
      <w:pPr>
        <w:pStyle w:val="Standard"/>
      </w:pPr>
    </w:p>
    <w:p w14:paraId="71BE5997" w14:textId="77777777" w:rsidR="008C6E28" w:rsidRDefault="008C6E28">
      <w:pPr>
        <w:pStyle w:val="Standard"/>
      </w:pPr>
    </w:p>
    <w:p w14:paraId="2E7FDCCF" w14:textId="77777777" w:rsidR="008C6E28" w:rsidRDefault="008C6E28">
      <w:pPr>
        <w:pStyle w:val="Standard"/>
      </w:pPr>
      <w:bookmarkStart w:id="2" w:name="_cstximz9j2cz"/>
      <w:bookmarkEnd w:id="2"/>
    </w:p>
    <w:p w14:paraId="7A46BADA" w14:textId="77777777" w:rsidR="008C6E28" w:rsidRDefault="008C6E28">
      <w:pPr>
        <w:pStyle w:val="2"/>
        <w:rPr>
          <w:b/>
          <w:bCs/>
        </w:rPr>
      </w:pPr>
    </w:p>
    <w:p w14:paraId="067B2C3E" w14:textId="77777777" w:rsidR="008C6E28" w:rsidRDefault="008C6E28" w:rsidP="00F930E2">
      <w:pPr>
        <w:pStyle w:val="Standard"/>
        <w:jc w:val="both"/>
      </w:pPr>
    </w:p>
    <w:p w14:paraId="3E5D017E" w14:textId="77777777" w:rsidR="008C6E28" w:rsidRDefault="0070711F" w:rsidP="00F930E2">
      <w:pPr>
        <w:pStyle w:val="2"/>
        <w:jc w:val="both"/>
        <w:rPr>
          <w:b/>
          <w:bCs/>
        </w:rPr>
      </w:pPr>
      <w:bookmarkStart w:id="3" w:name="_Toc23719270"/>
      <w:bookmarkStart w:id="4" w:name="_Toc23814296"/>
      <w:proofErr w:type="spellStart"/>
      <w:r>
        <w:rPr>
          <w:b/>
          <w:bCs/>
        </w:rPr>
        <w:lastRenderedPageBreak/>
        <w:t>Загальна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інформація</w:t>
      </w:r>
      <w:bookmarkEnd w:id="3"/>
      <w:bookmarkEnd w:id="4"/>
      <w:proofErr w:type="spellEnd"/>
    </w:p>
    <w:p w14:paraId="110F16BE" w14:textId="77777777" w:rsidR="008C6E28" w:rsidRDefault="008C6E28" w:rsidP="00F930E2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833F2" w14:textId="77777777" w:rsidR="008C6E28" w:rsidRDefault="0070711F">
      <w:pPr>
        <w:pStyle w:val="Standard"/>
        <w:ind w:firstLine="720"/>
        <w:jc w:val="both"/>
      </w:pPr>
      <w:r>
        <w:rPr>
          <w:rFonts w:ascii="Calibri" w:eastAsia="Times New Roman" w:hAnsi="Calibri" w:cs="Calibri"/>
          <w:sz w:val="28"/>
          <w:szCs w:val="28"/>
        </w:rPr>
        <w:t xml:space="preserve"> “</w:t>
      </w:r>
      <w:proofErr w:type="spellStart"/>
      <w:r>
        <w:rPr>
          <w:rFonts w:ascii="Calibri" w:eastAsia="Calibri" w:hAnsi="Calibri" w:cs="Calibri"/>
          <w:i/>
          <w:sz w:val="28"/>
          <w:szCs w:val="28"/>
        </w:rPr>
        <w:t>Cyberball</w:t>
      </w:r>
      <w:proofErr w:type="spellEnd"/>
      <w:r>
        <w:rPr>
          <w:rFonts w:ascii="Calibri" w:eastAsia="Times New Roman" w:hAnsi="Calibri" w:cs="Calibri"/>
          <w:sz w:val="28"/>
          <w:szCs w:val="28"/>
        </w:rPr>
        <w:t>” (“</w:t>
      </w:r>
      <w:proofErr w:type="spellStart"/>
      <w:r>
        <w:rPr>
          <w:rFonts w:ascii="Calibri" w:eastAsia="Times New Roman" w:hAnsi="Calibri" w:cs="Calibri"/>
          <w:i/>
          <w:sz w:val="28"/>
          <w:szCs w:val="28"/>
        </w:rPr>
        <w:t>Кібербол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” на укр.) -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сервіс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live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результатів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на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Cyberball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який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пропонує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футбольні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онлайн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результати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підсумкові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результати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матчів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і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лайв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результати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таких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ліг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: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Іспанська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Ла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Ліга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Англійська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Прем'єр-Ліга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Німецька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Бундесліга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Італійська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Серія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А та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Французька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Ліга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1.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Cyberball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пропонув</w:t>
      </w:r>
      <w:r>
        <w:rPr>
          <w:rFonts w:ascii="Calibri" w:eastAsia="Times New Roman" w:hAnsi="Calibri" w:cs="Calibri"/>
          <w:sz w:val="28"/>
          <w:szCs w:val="28"/>
        </w:rPr>
        <w:t>атиме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live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результати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підсумкові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результати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з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даними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про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забиті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м'ячі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Також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Cyberball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буде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мати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таблиці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дому / в гостях /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всього</w:t>
      </w:r>
      <w:proofErr w:type="spellEnd"/>
      <w:r>
        <w:rPr>
          <w:rFonts w:ascii="Calibri" w:eastAsia="Times New Roman" w:hAnsi="Calibri" w:cs="Calibri"/>
          <w:sz w:val="28"/>
          <w:szCs w:val="28"/>
        </w:rPr>
        <w:t xml:space="preserve"> і </w:t>
      </w:r>
      <w:proofErr w:type="spellStart"/>
      <w:r>
        <w:rPr>
          <w:rFonts w:ascii="Calibri" w:eastAsia="Times New Roman" w:hAnsi="Calibri" w:cs="Calibri"/>
          <w:sz w:val="28"/>
          <w:szCs w:val="28"/>
        </w:rPr>
        <w:t>тотали</w:t>
      </w:r>
      <w:proofErr w:type="spellEnd"/>
      <w:r>
        <w:rPr>
          <w:rFonts w:ascii="Calibri" w:eastAsia="Times New Roman" w:hAnsi="Calibri" w:cs="Calibri"/>
          <w:sz w:val="28"/>
          <w:szCs w:val="28"/>
        </w:rPr>
        <w:t>.</w:t>
      </w:r>
    </w:p>
    <w:p w14:paraId="091D71E1" w14:textId="77777777" w:rsidR="008C6E28" w:rsidRDefault="008C6E28" w:rsidP="00F930E2">
      <w:pPr>
        <w:pStyle w:val="Standard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A68999" w14:textId="77777777" w:rsidR="008C6E28" w:rsidRDefault="0070711F" w:rsidP="00F930E2">
      <w:pPr>
        <w:pStyle w:val="2"/>
        <w:jc w:val="both"/>
        <w:rPr>
          <w:b/>
          <w:bCs/>
        </w:rPr>
      </w:pPr>
      <w:bookmarkStart w:id="5" w:name="_9qfxfno69cli"/>
      <w:bookmarkStart w:id="6" w:name="_Toc23719271"/>
      <w:bookmarkStart w:id="7" w:name="_Toc23814297"/>
      <w:bookmarkEnd w:id="5"/>
      <w:proofErr w:type="spellStart"/>
      <w:r>
        <w:rPr>
          <w:b/>
          <w:bCs/>
        </w:rPr>
        <w:t>Призначення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програмного</w:t>
      </w:r>
      <w:proofErr w:type="spellEnd"/>
      <w:r>
        <w:rPr>
          <w:b/>
          <w:bCs/>
        </w:rPr>
        <w:t xml:space="preserve"> продукту</w:t>
      </w:r>
      <w:bookmarkEnd w:id="6"/>
      <w:bookmarkEnd w:id="7"/>
    </w:p>
    <w:p w14:paraId="14F989A7" w14:textId="77777777" w:rsidR="008C6E28" w:rsidRDefault="008C6E28" w:rsidP="00F930E2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2281B1" w14:textId="3ABD63CB" w:rsidR="008C6E28" w:rsidRPr="00A03571" w:rsidRDefault="0070711F">
      <w:pPr>
        <w:pStyle w:val="Standard"/>
        <w:jc w:val="both"/>
        <w:rPr>
          <w:rFonts w:asciiTheme="minorHAnsi" w:hAnsiTheme="minorHAnsi" w:cstheme="minorHAns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Це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сайт,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що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містить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інформацію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в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форматі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live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щодо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спортивних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змагань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рахунків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спортивних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поєдинків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в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режимі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реального часу,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підсумкових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результатів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розкладу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матчів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та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складів</w:t>
      </w:r>
      <w:proofErr w:type="spellEnd"/>
      <w:r w:rsidR="00A967A6" w:rsidRPr="00A03571">
        <w:rPr>
          <w:rFonts w:asciiTheme="minorHAnsi" w:eastAsia="Times New Roman" w:hAnsiTheme="minorHAnsi" w:cstheme="minorHAnsi"/>
          <w:sz w:val="28"/>
          <w:szCs w:val="28"/>
          <w:lang w:val="uk-UA"/>
        </w:rPr>
        <w:t xml:space="preserve"> </w:t>
      </w:r>
      <w:r w:rsidRPr="00A03571">
        <w:rPr>
          <w:rFonts w:asciiTheme="minorHAnsi" w:eastAsia="Times New Roman" w:hAnsiTheme="minorHAnsi" w:cstheme="minorHAnsi"/>
          <w:sz w:val="28"/>
          <w:szCs w:val="28"/>
        </w:rPr>
        <w:t>к</w:t>
      </w:r>
      <w:proofErr w:type="spellStart"/>
      <w:r w:rsidR="00A967A6" w:rsidRPr="00A03571">
        <w:rPr>
          <w:rFonts w:asciiTheme="minorHAnsi" w:eastAsia="Times New Roman" w:hAnsiTheme="minorHAnsi" w:cstheme="minorHAnsi"/>
          <w:sz w:val="28"/>
          <w:szCs w:val="28"/>
          <w:lang w:val="uk-UA"/>
        </w:rPr>
        <w:t>оманд</w:t>
      </w:r>
      <w:proofErr w:type="spellEnd"/>
      <w:r w:rsidR="00A967A6" w:rsidRPr="00A03571">
        <w:rPr>
          <w:rFonts w:asciiTheme="minorHAnsi" w:eastAsia="Times New Roman" w:hAnsiTheme="minorHAnsi" w:cstheme="minorHAnsi"/>
          <w:sz w:val="28"/>
          <w:szCs w:val="28"/>
          <w:lang w:val="uk-UA"/>
        </w:rPr>
        <w:t>.</w:t>
      </w:r>
    </w:p>
    <w:p w14:paraId="22AC22F8" w14:textId="7DB561A9" w:rsidR="008C6E28" w:rsidRPr="00F930E2" w:rsidRDefault="008C6E28">
      <w:pPr>
        <w:pStyle w:val="Standard"/>
        <w:jc w:val="both"/>
        <w:rPr>
          <w:rFonts w:ascii="Calibri" w:eastAsia="Times New Roman" w:hAnsi="Calibri" w:cs="Calibri"/>
          <w:sz w:val="28"/>
          <w:szCs w:val="28"/>
        </w:rPr>
      </w:pPr>
    </w:p>
    <w:p w14:paraId="40C65863" w14:textId="77777777" w:rsidR="008C6E28" w:rsidRDefault="0070711F" w:rsidP="00F930E2">
      <w:pPr>
        <w:pStyle w:val="2"/>
        <w:jc w:val="both"/>
        <w:rPr>
          <w:b/>
          <w:bCs/>
        </w:rPr>
      </w:pPr>
      <w:bookmarkStart w:id="8" w:name="_czrfkvmwlx1j"/>
      <w:bookmarkStart w:id="9" w:name="_Toc23719273"/>
      <w:bookmarkStart w:id="10" w:name="_Toc23814298"/>
      <w:bookmarkEnd w:id="8"/>
      <w:proofErr w:type="spellStart"/>
      <w:r>
        <w:rPr>
          <w:b/>
          <w:bCs/>
        </w:rPr>
        <w:t>Порівняння</w:t>
      </w:r>
      <w:proofErr w:type="spellEnd"/>
      <w:r>
        <w:rPr>
          <w:b/>
          <w:bCs/>
        </w:rPr>
        <w:t xml:space="preserve"> з </w:t>
      </w:r>
      <w:proofErr w:type="spellStart"/>
      <w:r>
        <w:rPr>
          <w:b/>
          <w:bCs/>
        </w:rPr>
        <w:t>існуючими</w:t>
      </w:r>
      <w:proofErr w:type="spellEnd"/>
      <w:r>
        <w:rPr>
          <w:b/>
          <w:bCs/>
        </w:rPr>
        <w:t xml:space="preserve"> аналогами</w:t>
      </w:r>
      <w:bookmarkEnd w:id="9"/>
      <w:bookmarkEnd w:id="10"/>
    </w:p>
    <w:p w14:paraId="1439B512" w14:textId="77777777" w:rsidR="008C6E28" w:rsidRPr="00F930E2" w:rsidRDefault="008C6E28" w:rsidP="00F930E2">
      <w:pPr>
        <w:pStyle w:val="Standard"/>
        <w:jc w:val="both"/>
        <w:rPr>
          <w:rFonts w:asciiTheme="minorHAnsi" w:eastAsia="Times New Roman" w:hAnsiTheme="minorHAnsi" w:cs="Times New Roman"/>
          <w:sz w:val="28"/>
          <w:szCs w:val="28"/>
        </w:rPr>
      </w:pPr>
    </w:p>
    <w:p w14:paraId="413C81ED" w14:textId="77777777" w:rsidR="00F77F33" w:rsidRDefault="0070711F">
      <w:pPr>
        <w:pStyle w:val="Standard"/>
        <w:jc w:val="both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Аналогами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даного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продукту на ринку є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такі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сайти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r w:rsidRPr="00F77F33">
        <w:rPr>
          <w:rFonts w:asciiTheme="minorHAnsi" w:eastAsia="Times New Roman" w:hAnsiTheme="minorHAnsi" w:cstheme="minorHAnsi"/>
          <w:sz w:val="28"/>
          <w:szCs w:val="28"/>
        </w:rPr>
        <w:t xml:space="preserve">як </w:t>
      </w:r>
      <w:hyperlink r:id="rId8" w:history="1">
        <w:r w:rsidR="00F77F33" w:rsidRPr="00A03571">
          <w:rPr>
            <w:rFonts w:asciiTheme="minorHAnsi" w:eastAsia="Times New Roman" w:hAnsiTheme="minorHAnsi" w:cstheme="minorHAnsi"/>
            <w:color w:val="1155CC"/>
            <w:sz w:val="28"/>
            <w:szCs w:val="28"/>
            <w:u w:val="single"/>
          </w:rPr>
          <w:t>https://football.ua/</w:t>
        </w:r>
      </w:hyperlink>
      <w:r w:rsidR="00F77F33" w:rsidRPr="00F77F33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F77F33" w:rsidRPr="00F77F3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hyperlink r:id="rId9" w:history="1">
        <w:r w:rsidR="00F77F33" w:rsidRPr="00E6258F">
          <w:rPr>
            <w:rStyle w:val="a8"/>
            <w:rFonts w:asciiTheme="minorHAnsi" w:eastAsia="Times New Roman" w:hAnsiTheme="minorHAnsi" w:cstheme="minorHAnsi"/>
            <w:sz w:val="28"/>
            <w:szCs w:val="28"/>
          </w:rPr>
          <w:t>https://www.myscore.com.ua/</w:t>
        </w:r>
      </w:hyperlink>
      <w:hyperlink r:id="rId10" w:history="1">
        <w:r w:rsidR="00F77F33" w:rsidRPr="00A03571">
          <w:rPr>
            <w:rFonts w:asciiTheme="minorHAnsi" w:eastAsia="Times New Roman" w:hAnsiTheme="minorHAnsi" w:cstheme="minorHAnsi"/>
            <w:color w:val="1155CC"/>
            <w:sz w:val="28"/>
            <w:szCs w:val="28"/>
            <w:u w:val="single"/>
          </w:rPr>
          <w:t>/</w:t>
        </w:r>
      </w:hyperlink>
      <w:r w:rsidR="00F77F33" w:rsidRPr="00F77F33">
        <w:rPr>
          <w:rFonts w:asciiTheme="minorHAnsi" w:eastAsia="Times New Roman" w:hAnsiTheme="minorHAnsi" w:cstheme="minorHAnsi"/>
          <w:sz w:val="28"/>
          <w:szCs w:val="28"/>
          <w:lang w:val="ru-RU"/>
        </w:rPr>
        <w:t xml:space="preserve">, </w:t>
      </w:r>
      <w:hyperlink r:id="rId11" w:history="1">
        <w:r w:rsidR="00F77F33" w:rsidRPr="00E6258F">
          <w:rPr>
            <w:rStyle w:val="a8"/>
            <w:rFonts w:asciiTheme="minorHAnsi" w:hAnsiTheme="minorHAnsi" w:cstheme="minorHAnsi"/>
            <w:sz w:val="28"/>
            <w:szCs w:val="28"/>
          </w:rPr>
          <w:t>https://terrikon.com/</w:t>
        </w:r>
      </w:hyperlink>
      <w:r w:rsidRPr="00A03571">
        <w:rPr>
          <w:rFonts w:asciiTheme="minorHAnsi" w:eastAsia="Times New Roman" w:hAnsiTheme="minorHAnsi" w:cstheme="minorHAnsi"/>
          <w:sz w:val="28"/>
          <w:szCs w:val="28"/>
        </w:rPr>
        <w:t>,</w:t>
      </w:r>
      <w:r w:rsidR="00F77F33" w:rsidRPr="00F77F33">
        <w:t xml:space="preserve"> </w:t>
      </w:r>
      <w:r w:rsidRPr="00A03571">
        <w:rPr>
          <w:rFonts w:asciiTheme="minorHAnsi" w:hAnsiTheme="minorHAnsi" w:cstheme="minorHAnsi"/>
          <w:sz w:val="28"/>
          <w:szCs w:val="28"/>
        </w:rPr>
        <w:t>та</w:t>
      </w:r>
      <w:r w:rsidR="00F77F33" w:rsidRPr="00F77F3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hyperlink r:id="rId12" w:history="1">
        <w:r w:rsidR="00F77F33" w:rsidRPr="00E6258F">
          <w:rPr>
            <w:rStyle w:val="a8"/>
            <w:rFonts w:asciiTheme="minorHAnsi" w:hAnsiTheme="minorHAnsi" w:cstheme="minorHAnsi"/>
            <w:sz w:val="28"/>
            <w:szCs w:val="28"/>
          </w:rPr>
          <w:t>https://football24.ua/</w:t>
        </w:r>
      </w:hyperlink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</w:p>
    <w:p w14:paraId="04E4249F" w14:textId="00651753" w:rsidR="008C6E28" w:rsidRPr="00A03571" w:rsidRDefault="0070711F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Порівняння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з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іс</w:t>
      </w:r>
      <w:r w:rsidRPr="00A03571">
        <w:rPr>
          <w:rFonts w:asciiTheme="minorHAnsi" w:eastAsia="Times New Roman" w:hAnsiTheme="minorHAnsi" w:cstheme="minorHAnsi"/>
          <w:sz w:val="28"/>
          <w:szCs w:val="28"/>
        </w:rPr>
        <w:t>нуючими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03571">
        <w:rPr>
          <w:rFonts w:asciiTheme="minorHAnsi" w:eastAsia="Times New Roman" w:hAnsiTheme="minorHAnsi" w:cstheme="minorHAnsi"/>
          <w:sz w:val="28"/>
          <w:szCs w:val="28"/>
        </w:rPr>
        <w:t>аналогічними</w:t>
      </w:r>
      <w:proofErr w:type="spellEnd"/>
      <w:r w:rsidRPr="00A03571">
        <w:rPr>
          <w:rFonts w:asciiTheme="minorHAnsi" w:eastAsia="Times New Roman" w:hAnsiTheme="minorHAnsi" w:cstheme="minorHAnsi"/>
          <w:sz w:val="28"/>
          <w:szCs w:val="28"/>
        </w:rPr>
        <w:t xml:space="preserve"> системами:</w:t>
      </w:r>
      <w:bookmarkStart w:id="11" w:name="_GoBack"/>
      <w:bookmarkEnd w:id="11"/>
    </w:p>
    <w:tbl>
      <w:tblPr>
        <w:tblpPr w:leftFromText="180" w:rightFromText="180" w:vertAnchor="text" w:horzAnchor="margin" w:tblpXSpec="center" w:tblpY="588"/>
        <w:tblW w:w="108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5"/>
        <w:gridCol w:w="1806"/>
        <w:gridCol w:w="1806"/>
        <w:gridCol w:w="1806"/>
        <w:gridCol w:w="1806"/>
        <w:gridCol w:w="1806"/>
      </w:tblGrid>
      <w:tr w:rsidR="00D45744" w14:paraId="4F99EE5D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3631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D004" w14:textId="77777777" w:rsidR="00D45744" w:rsidRDefault="00D45744" w:rsidP="00482421">
            <w:pPr>
              <w:pStyle w:val="Standard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Cyberball</w:t>
            </w:r>
            <w:proofErr w:type="spellEnd"/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F79A" w14:textId="77777777" w:rsidR="00D45744" w:rsidRDefault="00D45744" w:rsidP="00482421">
            <w:pPr>
              <w:pStyle w:val="Standard"/>
              <w:jc w:val="center"/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https://football.ua/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BA18" w14:textId="77777777" w:rsidR="00D45744" w:rsidRDefault="00D45744" w:rsidP="00482421">
            <w:pPr>
              <w:pStyle w:val="Standard"/>
              <w:jc w:val="center"/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</w:rPr>
              <w:t>https://www.myscore.com.ua/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4CFAD1" w14:textId="77777777" w:rsidR="00D45744" w:rsidRDefault="00D45744" w:rsidP="00482421">
            <w:pPr>
              <w:pStyle w:val="Standard"/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https://terrikon.com/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3F0470" w14:textId="12B798FB" w:rsidR="00D45744" w:rsidRPr="00D45744" w:rsidRDefault="00D45744" w:rsidP="00482421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D4574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https://football24.ua/</w:t>
            </w:r>
          </w:p>
        </w:tc>
      </w:tr>
      <w:tr w:rsidR="00D45744" w14:paraId="283B6071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5008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  <w:t>А</w:t>
            </w:r>
            <w:proofErr w:type="spellStart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вторизація</w:t>
            </w:r>
            <w:proofErr w:type="spellEnd"/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327A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Логін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користувача</w:t>
            </w:r>
            <w:proofErr w:type="spellEnd"/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378E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Електронна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пошта</w:t>
            </w:r>
            <w:proofErr w:type="spellEnd"/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1621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Електронна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пошта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та соц.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мережі</w:t>
            </w:r>
            <w:proofErr w:type="spellEnd"/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33DE22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Не 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DD98CA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Електронна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пошта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та соц.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мережі</w:t>
            </w:r>
            <w:proofErr w:type="spellEnd"/>
          </w:p>
        </w:tc>
      </w:tr>
      <w:tr w:rsidR="00D45744" w14:paraId="44C101A0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877A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Результати</w:t>
            </w:r>
            <w:proofErr w:type="spellEnd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  <w:t>матчів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FE2D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00A8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ED9E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39B644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122FD0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</w:tr>
      <w:tr w:rsidR="00D45744" w14:paraId="24375DFA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2068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Розклад</w:t>
            </w:r>
            <w:proofErr w:type="spellEnd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матчів</w:t>
            </w:r>
            <w:proofErr w:type="spellEnd"/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01FC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EFF9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EB9C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9DBCCE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60EB7F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</w:tr>
      <w:tr w:rsidR="00D45744" w14:paraId="3BC7C4CF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F671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Склад команд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36DA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EF3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8499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BDD965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49BC41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</w:tr>
      <w:tr w:rsidR="00D45744" w14:paraId="527B5C5F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FFB4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lastRenderedPageBreak/>
              <w:t>Підсумкові</w:t>
            </w:r>
            <w:proofErr w:type="spellEnd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результати</w:t>
            </w:r>
            <w:proofErr w:type="spellEnd"/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99AC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29EF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967B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E9D2A9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437F66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</w:tr>
      <w:tr w:rsidR="00D45744" w14:paraId="2CC682E3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8D10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Новини</w:t>
            </w:r>
            <w:proofErr w:type="spellEnd"/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футболу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95DF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Відсутні</w:t>
            </w:r>
            <w:proofErr w:type="spellEnd"/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7DE6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E45A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ru-RU"/>
              </w:rPr>
              <w:t xml:space="preserve">Не </w:t>
            </w: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4C3E04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F3F9E4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</w:tr>
      <w:tr w:rsidR="00D45744" w14:paraId="0867FB96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F709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  <w:t>Календар матчів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F36E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90AA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8B18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12008D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ABC9C1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</w:tr>
      <w:tr w:rsidR="00D45744" w14:paraId="6AD28283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5062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  <w:t>Турнірна таблиця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D7E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25F6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2A61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95A72D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3B3E51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</w:tr>
      <w:tr w:rsidR="00D45744" w14:paraId="2B1A2CC2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DAAC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  <w:t>Склади команд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AE5C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C9E7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6B86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DECDE6" w14:textId="77777777" w:rsidR="00D45744" w:rsidRDefault="00D45744" w:rsidP="00482421">
            <w:pPr>
              <w:pStyle w:val="Standard"/>
              <w:spacing w:line="240" w:lineRule="auto"/>
              <w:jc w:val="center"/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8D9858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uk-UA"/>
              </w:rPr>
              <w:t>Реалізовано</w:t>
            </w:r>
          </w:p>
        </w:tc>
      </w:tr>
      <w:tr w:rsidR="00D45744" w14:paraId="4194146A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CF37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  <w:t>Коефіцієнти матчу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486C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3019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1942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53BB36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41F657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</w:tr>
      <w:tr w:rsidR="00D45744" w14:paraId="30117D11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F1CF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  <w:t>Новини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8117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48F6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FE13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1810B7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46394F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</w:tr>
      <w:tr w:rsidR="00D45744" w14:paraId="19ED31A8" w14:textId="77777777" w:rsidTr="00482421">
        <w:tblPrEx>
          <w:tblCellMar>
            <w:top w:w="0" w:type="dxa"/>
            <w:bottom w:w="0" w:type="dxa"/>
          </w:tblCellMar>
        </w:tblPrEx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C833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uk-UA"/>
              </w:rPr>
              <w:t>Реалізація сайту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09E5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66F8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E439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425E62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2BC339" w14:textId="77777777" w:rsidR="00D45744" w:rsidRDefault="00D45744" w:rsidP="00482421">
            <w:pPr>
              <w:pStyle w:val="Standard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uk-UA"/>
              </w:rPr>
            </w:pPr>
          </w:p>
        </w:tc>
      </w:tr>
    </w:tbl>
    <w:p w14:paraId="3F5D9A44" w14:textId="77777777" w:rsidR="008C6E28" w:rsidRDefault="008C6E28">
      <w:pPr>
        <w:pStyle w:val="Standard"/>
        <w:jc w:val="both"/>
      </w:pPr>
    </w:p>
    <w:p w14:paraId="66DC77C4" w14:textId="77777777" w:rsidR="008C6E28" w:rsidRDefault="0070711F">
      <w:pPr>
        <w:pStyle w:val="Standard"/>
        <w:jc w:val="both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3A632488" w14:textId="7BE4C7D5" w:rsidR="008C6E28" w:rsidRDefault="0070711F" w:rsidP="00F930E2">
      <w:pPr>
        <w:pStyle w:val="2"/>
        <w:jc w:val="both"/>
        <w:rPr>
          <w:b/>
          <w:bCs/>
        </w:rPr>
      </w:pPr>
      <w:bookmarkStart w:id="12" w:name="_tjsx92p0lfvn"/>
      <w:bookmarkStart w:id="13" w:name="_Toc23719274"/>
      <w:bookmarkStart w:id="14" w:name="_Toc23814299"/>
      <w:bookmarkEnd w:id="12"/>
      <w:proofErr w:type="spellStart"/>
      <w:r>
        <w:rPr>
          <w:b/>
          <w:bCs/>
        </w:rPr>
        <w:t>Мотивація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вибору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задачі</w:t>
      </w:r>
      <w:bookmarkEnd w:id="13"/>
      <w:bookmarkEnd w:id="14"/>
      <w:proofErr w:type="spellEnd"/>
    </w:p>
    <w:p w14:paraId="12D33D7A" w14:textId="77777777" w:rsidR="00F930E2" w:rsidRPr="00F930E2" w:rsidRDefault="00F930E2" w:rsidP="00F930E2">
      <w:pPr>
        <w:pStyle w:val="Standard"/>
        <w:jc w:val="both"/>
        <w:rPr>
          <w:rFonts w:asciiTheme="minorHAnsi" w:hAnsiTheme="minorHAnsi"/>
          <w:sz w:val="28"/>
          <w:szCs w:val="28"/>
        </w:rPr>
      </w:pPr>
    </w:p>
    <w:p w14:paraId="43B6D47E" w14:textId="5398611E" w:rsidR="00EB427E" w:rsidRDefault="00C82AF2" w:rsidP="00F930E2">
      <w:pPr>
        <w:pStyle w:val="Standard"/>
        <w:ind w:firstLine="72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Вибір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написання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даного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 продукту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зумовлений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бажанням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учасників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команди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оскільки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 вони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користуються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 аналогами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нашого</w:t>
      </w:r>
      <w:proofErr w:type="spellEnd"/>
      <w:r w:rsidRPr="00C82AF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82AF2">
        <w:rPr>
          <w:rFonts w:asciiTheme="minorHAnsi" w:hAnsiTheme="minorHAnsi" w:cstheme="minorHAnsi"/>
          <w:sz w:val="28"/>
          <w:szCs w:val="28"/>
        </w:rPr>
        <w:t>проєкту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>.</w:t>
      </w:r>
      <w:r>
        <w:rPr>
          <w:rFonts w:asciiTheme="minorHAnsi" w:hAnsiTheme="minorHAnsi" w:cstheme="minorHAnsi"/>
          <w:sz w:val="28"/>
          <w:szCs w:val="28"/>
          <w:lang w:val="uk-UA"/>
        </w:rPr>
        <w:br/>
        <w:t xml:space="preserve">Через відсутність реклами, </w:t>
      </w: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проєкт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 xml:space="preserve"> зможе конкурувати з подібними системами, що дозволить набрати базу користувачів.</w:t>
      </w:r>
    </w:p>
    <w:p w14:paraId="17D2A507" w14:textId="77777777" w:rsidR="00F930E2" w:rsidRPr="00C82AF2" w:rsidRDefault="00F930E2" w:rsidP="00F930E2">
      <w:pPr>
        <w:pStyle w:val="Standard"/>
        <w:ind w:firstLine="720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148B0714" w14:textId="0E2B3401" w:rsidR="008C6E28" w:rsidRDefault="0070711F" w:rsidP="00F930E2">
      <w:pPr>
        <w:pStyle w:val="2"/>
        <w:jc w:val="both"/>
        <w:rPr>
          <w:b/>
          <w:bCs/>
        </w:rPr>
      </w:pPr>
      <w:bookmarkStart w:id="15" w:name="_v84pb26i6lf7"/>
      <w:bookmarkStart w:id="16" w:name="_Toc23719275"/>
      <w:bookmarkStart w:id="17" w:name="_Toc23814300"/>
      <w:bookmarkEnd w:id="15"/>
      <w:proofErr w:type="spellStart"/>
      <w:r>
        <w:rPr>
          <w:b/>
          <w:bCs/>
        </w:rPr>
        <w:t>Аналіз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здійсненності</w:t>
      </w:r>
      <w:bookmarkEnd w:id="16"/>
      <w:bookmarkEnd w:id="17"/>
      <w:proofErr w:type="spellEnd"/>
    </w:p>
    <w:p w14:paraId="349B40F7" w14:textId="77777777" w:rsidR="008C6E28" w:rsidRPr="00F930E2" w:rsidRDefault="008C6E28" w:rsidP="00F930E2">
      <w:pPr>
        <w:pStyle w:val="Standard"/>
        <w:jc w:val="both"/>
        <w:rPr>
          <w:rFonts w:asciiTheme="minorHAnsi" w:hAnsiTheme="minorHAnsi"/>
          <w:sz w:val="28"/>
          <w:szCs w:val="28"/>
        </w:rPr>
      </w:pPr>
    </w:p>
    <w:p w14:paraId="43180E22" w14:textId="4CEA37FA" w:rsidR="008C6E28" w:rsidRDefault="0070711F" w:rsidP="00C82AF2">
      <w:pPr>
        <w:pStyle w:val="Standard"/>
        <w:ind w:firstLine="720"/>
        <w:jc w:val="both"/>
        <w:rPr>
          <w:rFonts w:asciiTheme="minorHAnsi" w:eastAsia="Times New Roman" w:hAnsiTheme="minorHAnsi" w:cstheme="minorHAnsi"/>
          <w:sz w:val="28"/>
          <w:szCs w:val="28"/>
          <w:lang w:val="uk-UA"/>
        </w:rPr>
      </w:pP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Під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час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реалізації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сайту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можуть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виникнути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ускладнення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адже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члени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нашої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команди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ще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не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стикались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із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подібни</w:t>
      </w:r>
      <w:r w:rsidRPr="002E4638">
        <w:rPr>
          <w:rFonts w:asciiTheme="minorHAnsi" w:eastAsia="Times New Roman" w:hAnsiTheme="minorHAnsi" w:cstheme="minorHAnsi"/>
          <w:sz w:val="28"/>
          <w:szCs w:val="28"/>
        </w:rPr>
        <w:t>ми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проєктами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, тому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певний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час буде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виділено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на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вивчення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матеріалу</w:t>
      </w:r>
      <w:proofErr w:type="spellEnd"/>
      <w:r w:rsidR="00C82AF2">
        <w:rPr>
          <w:rFonts w:asciiTheme="minorHAnsi" w:eastAsia="Times New Roman" w:hAnsiTheme="minorHAnsi" w:cstheme="minorHAnsi"/>
          <w:sz w:val="28"/>
          <w:szCs w:val="28"/>
          <w:lang w:val="ru-RU"/>
        </w:rPr>
        <w:t>.</w:t>
      </w:r>
      <w:r w:rsidR="00D27060">
        <w:rPr>
          <w:rFonts w:asciiTheme="minorHAnsi" w:eastAsia="Times New Roman" w:hAnsiTheme="minorHAnsi" w:cstheme="minorHAnsi"/>
          <w:sz w:val="28"/>
          <w:szCs w:val="28"/>
          <w:lang w:val="uk-UA"/>
        </w:rPr>
        <w:t xml:space="preserve">  </w:t>
      </w:r>
    </w:p>
    <w:p w14:paraId="507256AC" w14:textId="77777777" w:rsidR="00F930E2" w:rsidRDefault="00F930E2" w:rsidP="00C82AF2">
      <w:pPr>
        <w:pStyle w:val="Standard"/>
        <w:ind w:firstLine="720"/>
        <w:jc w:val="both"/>
        <w:rPr>
          <w:rFonts w:asciiTheme="minorHAnsi" w:eastAsia="Times New Roman" w:hAnsiTheme="minorHAnsi" w:cstheme="minorHAnsi"/>
          <w:sz w:val="28"/>
          <w:szCs w:val="28"/>
          <w:lang w:val="uk-UA"/>
        </w:rPr>
      </w:pPr>
    </w:p>
    <w:p w14:paraId="2BFBD30C" w14:textId="77777777" w:rsidR="00A03571" w:rsidRDefault="00A03571" w:rsidP="00F930E2">
      <w:pPr>
        <w:pStyle w:val="2"/>
        <w:jc w:val="both"/>
        <w:rPr>
          <w:b/>
          <w:bCs/>
        </w:rPr>
      </w:pPr>
      <w:bookmarkStart w:id="18" w:name="_cz77owmaljz"/>
      <w:bookmarkStart w:id="19" w:name="_8aiq6gcrqb5n"/>
      <w:bookmarkStart w:id="20" w:name="_Toc23719276"/>
      <w:bookmarkEnd w:id="18"/>
      <w:bookmarkEnd w:id="19"/>
    </w:p>
    <w:p w14:paraId="0CE3165B" w14:textId="64159B83" w:rsidR="008C6E28" w:rsidRDefault="0070711F" w:rsidP="00F930E2">
      <w:pPr>
        <w:pStyle w:val="2"/>
        <w:jc w:val="both"/>
        <w:rPr>
          <w:b/>
          <w:bCs/>
        </w:rPr>
      </w:pPr>
      <w:bookmarkStart w:id="21" w:name="_Toc23814301"/>
      <w:proofErr w:type="spellStart"/>
      <w:r>
        <w:rPr>
          <w:b/>
          <w:bCs/>
        </w:rPr>
        <w:t>Основний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ризик</w:t>
      </w:r>
      <w:proofErr w:type="spellEnd"/>
      <w:r>
        <w:rPr>
          <w:b/>
          <w:bCs/>
        </w:rPr>
        <w:t xml:space="preserve"> для </w:t>
      </w:r>
      <w:proofErr w:type="spellStart"/>
      <w:r>
        <w:rPr>
          <w:b/>
          <w:bCs/>
        </w:rPr>
        <w:t>проєкту</w:t>
      </w:r>
      <w:bookmarkEnd w:id="20"/>
      <w:bookmarkEnd w:id="21"/>
      <w:proofErr w:type="spellEnd"/>
    </w:p>
    <w:p w14:paraId="7EDD5907" w14:textId="77777777" w:rsidR="008C6E28" w:rsidRPr="00F930E2" w:rsidRDefault="008C6E28" w:rsidP="00F930E2">
      <w:pPr>
        <w:pStyle w:val="Standard"/>
        <w:jc w:val="both"/>
        <w:rPr>
          <w:rFonts w:asciiTheme="minorHAnsi" w:hAnsiTheme="minorHAnsi"/>
          <w:sz w:val="28"/>
          <w:szCs w:val="28"/>
        </w:rPr>
      </w:pPr>
    </w:p>
    <w:p w14:paraId="70BCE307" w14:textId="063AB1E5" w:rsidR="008C6E28" w:rsidRDefault="0070711F" w:rsidP="006035D2">
      <w:pPr>
        <w:pStyle w:val="Standard"/>
        <w:ind w:firstLine="720"/>
        <w:jc w:val="both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Основний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ризик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для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проєкту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полягає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у неправильному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розподілі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часу </w:t>
      </w:r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та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витрачання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часу для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вивчення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необхідних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2E4638">
        <w:rPr>
          <w:rFonts w:asciiTheme="minorHAnsi" w:eastAsia="Times New Roman" w:hAnsiTheme="minorHAnsi" w:cstheme="minorHAnsi"/>
          <w:sz w:val="28"/>
          <w:szCs w:val="28"/>
        </w:rPr>
        <w:t>матеріалів</w:t>
      </w:r>
      <w:proofErr w:type="spellEnd"/>
      <w:r w:rsidRPr="002E4638">
        <w:rPr>
          <w:rFonts w:asciiTheme="minorHAnsi" w:eastAsia="Times New Roman" w:hAnsiTheme="minorHAnsi" w:cstheme="minorHAnsi"/>
          <w:sz w:val="28"/>
          <w:szCs w:val="28"/>
        </w:rPr>
        <w:t xml:space="preserve"> для </w:t>
      </w:r>
      <w:r w:rsidRPr="002E4638">
        <w:rPr>
          <w:rFonts w:asciiTheme="minorHAnsi" w:eastAsia="Times New Roman" w:hAnsiTheme="minorHAnsi" w:cstheme="minorHAnsi"/>
          <w:sz w:val="28"/>
          <w:szCs w:val="28"/>
          <w:lang w:val="uk-UA"/>
        </w:rPr>
        <w:t>роз</w:t>
      </w:r>
      <w:r w:rsidRPr="002E4638">
        <w:rPr>
          <w:rFonts w:asciiTheme="minorHAnsi" w:eastAsia="Times New Roman" w:hAnsiTheme="minorHAnsi" w:cstheme="minorHAnsi"/>
          <w:sz w:val="28"/>
          <w:szCs w:val="28"/>
          <w:lang w:val="uk-UA"/>
        </w:rPr>
        <w:t>робки веб-системи</w:t>
      </w:r>
      <w:r w:rsidRPr="002E4638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14C75737" w14:textId="77777777" w:rsidR="00F930E2" w:rsidRPr="006035D2" w:rsidRDefault="00F930E2" w:rsidP="006035D2">
      <w:pPr>
        <w:pStyle w:val="Standard"/>
        <w:ind w:firstLine="720"/>
        <w:jc w:val="both"/>
        <w:rPr>
          <w:rFonts w:asciiTheme="minorHAnsi" w:hAnsiTheme="minorHAnsi" w:cstheme="minorHAnsi"/>
        </w:rPr>
      </w:pPr>
    </w:p>
    <w:p w14:paraId="195E7630" w14:textId="77777777" w:rsidR="008C6E28" w:rsidRDefault="0070711F" w:rsidP="00F930E2">
      <w:pPr>
        <w:pStyle w:val="2"/>
        <w:jc w:val="both"/>
        <w:rPr>
          <w:b/>
          <w:bCs/>
        </w:rPr>
      </w:pPr>
      <w:bookmarkStart w:id="22" w:name="_c0tfy8mx4l6s"/>
      <w:bookmarkStart w:id="23" w:name="_Toc23719277"/>
      <w:bookmarkStart w:id="24" w:name="_Toc23814302"/>
      <w:bookmarkEnd w:id="22"/>
      <w:r>
        <w:rPr>
          <w:b/>
          <w:bCs/>
        </w:rPr>
        <w:t xml:space="preserve">Модель </w:t>
      </w:r>
      <w:proofErr w:type="spellStart"/>
      <w:r>
        <w:rPr>
          <w:b/>
          <w:bCs/>
        </w:rPr>
        <w:t>виробничого</w:t>
      </w:r>
      <w:proofErr w:type="spellEnd"/>
      <w:r>
        <w:rPr>
          <w:b/>
          <w:bCs/>
        </w:rPr>
        <w:t xml:space="preserve"> циклу</w:t>
      </w:r>
      <w:bookmarkEnd w:id="23"/>
      <w:bookmarkEnd w:id="24"/>
    </w:p>
    <w:p w14:paraId="57E8BF9E" w14:textId="75286262" w:rsidR="008C6E28" w:rsidRDefault="006035D2" w:rsidP="00F930E2">
      <w:pPr>
        <w:pStyle w:val="Standard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14:paraId="170BE25F" w14:textId="0B33698D" w:rsidR="008C6E28" w:rsidRDefault="006035D2" w:rsidP="00F70AC9">
      <w:pPr>
        <w:pStyle w:val="Standard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  <w:lang w:val="uk-UA"/>
        </w:rPr>
        <w:t xml:space="preserve">Для реалізації цього </w:t>
      </w:r>
      <w:proofErr w:type="spellStart"/>
      <w:r>
        <w:rPr>
          <w:rFonts w:asciiTheme="minorHAnsi" w:hAnsiTheme="minorHAnsi"/>
          <w:sz w:val="28"/>
          <w:szCs w:val="28"/>
          <w:lang w:val="uk-UA"/>
        </w:rPr>
        <w:t>проєкту</w:t>
      </w:r>
      <w:proofErr w:type="spellEnd"/>
      <w:r>
        <w:rPr>
          <w:rFonts w:asciiTheme="minorHAnsi" w:hAnsiTheme="minorHAnsi"/>
          <w:sz w:val="28"/>
          <w:szCs w:val="28"/>
          <w:lang w:val="uk-UA"/>
        </w:rPr>
        <w:t xml:space="preserve"> буде використана </w:t>
      </w:r>
      <w:proofErr w:type="spellStart"/>
      <w:r>
        <w:rPr>
          <w:rFonts w:asciiTheme="minorHAnsi" w:hAnsiTheme="minorHAnsi"/>
          <w:sz w:val="28"/>
          <w:szCs w:val="28"/>
          <w:lang w:val="uk-UA"/>
        </w:rPr>
        <w:t>інкрементна</w:t>
      </w:r>
      <w:proofErr w:type="spellEnd"/>
      <w:r>
        <w:rPr>
          <w:rFonts w:asciiTheme="minorHAnsi" w:hAnsiTheme="minorHAnsi"/>
          <w:sz w:val="28"/>
          <w:szCs w:val="28"/>
          <w:lang w:val="uk-UA"/>
        </w:rPr>
        <w:t xml:space="preserve"> модель. </w:t>
      </w:r>
    </w:p>
    <w:p w14:paraId="4E650B62" w14:textId="77777777" w:rsidR="00F70AC9" w:rsidRPr="00F70AC9" w:rsidRDefault="00F70AC9" w:rsidP="00F70AC9">
      <w:pPr>
        <w:pStyle w:val="Standard"/>
        <w:jc w:val="both"/>
        <w:rPr>
          <w:rFonts w:asciiTheme="minorHAnsi" w:hAnsiTheme="minorHAnsi"/>
          <w:sz w:val="28"/>
          <w:szCs w:val="28"/>
          <w:lang w:val="uk-UA"/>
        </w:rPr>
      </w:pPr>
    </w:p>
    <w:p w14:paraId="3DF82569" w14:textId="0BD089CD" w:rsidR="008C6E28" w:rsidRDefault="0070711F">
      <w:pPr>
        <w:pStyle w:val="2"/>
        <w:rPr>
          <w:b/>
          <w:bCs/>
        </w:rPr>
      </w:pPr>
      <w:bookmarkStart w:id="25" w:name="_Toc23719278"/>
      <w:bookmarkStart w:id="26" w:name="_Toc23814303"/>
      <w:proofErr w:type="spellStart"/>
      <w:r>
        <w:rPr>
          <w:b/>
          <w:bCs/>
        </w:rPr>
        <w:t>О</w:t>
      </w:r>
      <w:r>
        <w:rPr>
          <w:b/>
          <w:bCs/>
        </w:rPr>
        <w:t>бґрунтування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вибору</w:t>
      </w:r>
      <w:bookmarkEnd w:id="25"/>
      <w:bookmarkEnd w:id="26"/>
      <w:proofErr w:type="spellEnd"/>
      <w:r>
        <w:rPr>
          <w:b/>
          <w:bCs/>
        </w:rPr>
        <w:t xml:space="preserve"> </w:t>
      </w:r>
    </w:p>
    <w:p w14:paraId="5A432CFA" w14:textId="77777777" w:rsidR="00560C6C" w:rsidRPr="00F930E2" w:rsidRDefault="00560C6C" w:rsidP="00F930E2">
      <w:pPr>
        <w:pStyle w:val="Standard"/>
        <w:jc w:val="both"/>
        <w:rPr>
          <w:rFonts w:asciiTheme="minorHAnsi" w:hAnsiTheme="minorHAnsi"/>
          <w:sz w:val="28"/>
          <w:szCs w:val="28"/>
        </w:rPr>
      </w:pPr>
    </w:p>
    <w:p w14:paraId="2A629181" w14:textId="52794AFC" w:rsidR="008C6E28" w:rsidRDefault="00560C6C" w:rsidP="00F70AC9">
      <w:pPr>
        <w:pStyle w:val="Standard"/>
        <w:ind w:firstLine="720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>Причиною цього є можливість зміни необхідного фунціоналу</w:t>
      </w:r>
      <w:r w:rsidR="00F70AC9">
        <w:rPr>
          <w:rFonts w:asciiTheme="minorHAnsi" w:hAnsiTheme="minorHAnsi"/>
          <w:sz w:val="28"/>
          <w:szCs w:val="28"/>
          <w:lang w:val="uk-UA"/>
        </w:rPr>
        <w:t xml:space="preserve"> паралельно між учасниками.</w:t>
      </w:r>
    </w:p>
    <w:p w14:paraId="123E9A37" w14:textId="77777777" w:rsidR="00F930E2" w:rsidRDefault="00F930E2" w:rsidP="00F70AC9">
      <w:pPr>
        <w:pStyle w:val="Standard"/>
        <w:ind w:firstLine="720"/>
        <w:jc w:val="both"/>
        <w:rPr>
          <w:rFonts w:asciiTheme="minorHAnsi" w:hAnsiTheme="minorHAnsi"/>
          <w:sz w:val="28"/>
          <w:szCs w:val="28"/>
          <w:lang w:val="uk-UA"/>
        </w:rPr>
      </w:pPr>
    </w:p>
    <w:p w14:paraId="54EB0341" w14:textId="1FDBB70A" w:rsidR="008C6E28" w:rsidRDefault="0070711F" w:rsidP="00F70AC9">
      <w:pPr>
        <w:pStyle w:val="2"/>
        <w:rPr>
          <w:b/>
          <w:bCs/>
        </w:rPr>
      </w:pPr>
      <w:bookmarkStart w:id="27" w:name="_Toc23719279"/>
      <w:bookmarkStart w:id="28" w:name="_Toc23814304"/>
      <w:proofErr w:type="spellStart"/>
      <w:r>
        <w:rPr>
          <w:b/>
          <w:bCs/>
        </w:rPr>
        <w:t>Відмінні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риси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процесу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розробки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обраної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системи</w:t>
      </w:r>
      <w:bookmarkEnd w:id="27"/>
      <w:bookmarkEnd w:id="28"/>
      <w:proofErr w:type="spellEnd"/>
    </w:p>
    <w:p w14:paraId="4B09BE38" w14:textId="77777777" w:rsidR="00F70AC9" w:rsidRPr="00F930E2" w:rsidRDefault="00F70AC9" w:rsidP="00F70AC9">
      <w:pPr>
        <w:pStyle w:val="Standard"/>
        <w:rPr>
          <w:rFonts w:asciiTheme="minorHAnsi" w:hAnsiTheme="minorHAnsi"/>
          <w:sz w:val="28"/>
          <w:szCs w:val="28"/>
        </w:rPr>
      </w:pPr>
    </w:p>
    <w:p w14:paraId="4ADD97F7" w14:textId="77777777" w:rsidR="00F70AC9" w:rsidRDefault="00F70AC9" w:rsidP="00F70AC9">
      <w:pPr>
        <w:pStyle w:val="Standard"/>
        <w:ind w:firstLine="720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>Основними перевагами обраної системи є:</w:t>
      </w:r>
    </w:p>
    <w:p w14:paraId="66DE1FB9" w14:textId="462CA294" w:rsidR="00F70AC9" w:rsidRPr="00F70AC9" w:rsidRDefault="00F70AC9" w:rsidP="00F70AC9">
      <w:pPr>
        <w:pStyle w:val="Standard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  <w:lang w:val="uk-UA"/>
        </w:rPr>
      </w:pPr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Початок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визначає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масштаб проекту,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ризики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і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вимоги</w:t>
      </w:r>
      <w:proofErr w:type="spellEnd"/>
      <w:r>
        <w:rPr>
          <w:rFonts w:asciiTheme="minorHAnsi" w:eastAsia="Times New Roman" w:hAnsiTheme="minorHAnsi"/>
          <w:color w:val="222222"/>
          <w:sz w:val="28"/>
          <w:szCs w:val="28"/>
          <w:lang w:val="uk-UA" w:eastAsia="ru-UA" w:bidi="ar-SA"/>
        </w:rPr>
        <w:t xml:space="preserve"> </w:t>
      </w:r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(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функціональні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та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нефункціональні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) на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високому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рівні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, але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достатньому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для того,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щоб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оцінити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складність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.</w:t>
      </w:r>
    </w:p>
    <w:p w14:paraId="7273F61D" w14:textId="77777777" w:rsidR="00F70AC9" w:rsidRPr="00F70AC9" w:rsidRDefault="00F70AC9" w:rsidP="00F70AC9">
      <w:pPr>
        <w:pStyle w:val="ae"/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24"/>
        <w:jc w:val="both"/>
        <w:textAlignment w:val="auto"/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</w:pPr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Результатом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створення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плану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стає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виробнича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архітектура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, яка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пом'якшує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найзначніші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ризики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та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заповнює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нефункціональні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вимоги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.</w:t>
      </w:r>
    </w:p>
    <w:p w14:paraId="1EB065FF" w14:textId="20687CB0" w:rsidR="00F70AC9" w:rsidRPr="00F70AC9" w:rsidRDefault="00F70AC9" w:rsidP="00F70AC9">
      <w:pPr>
        <w:pStyle w:val="ae"/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24"/>
        <w:jc w:val="both"/>
        <w:textAlignment w:val="auto"/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</w:pP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Побудова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поступово</w:t>
      </w:r>
      <w:proofErr w:type="spellEnd"/>
      <w:r w:rsidR="00037775">
        <w:rPr>
          <w:rFonts w:asciiTheme="minorHAnsi" w:eastAsia="Times New Roman" w:hAnsiTheme="minorHAnsi"/>
          <w:color w:val="222222"/>
          <w:sz w:val="28"/>
          <w:szCs w:val="28"/>
          <w:lang w:val="ru-RU" w:eastAsia="ru-UA" w:bidi="ar-SA"/>
        </w:rPr>
        <w:t xml:space="preserve"> </w:t>
      </w:r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(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інкрементно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)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заповнює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архітектуру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готовим кодом,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який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створено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завдяки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аналізу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,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плануванню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,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реалізації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та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тестуванню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функціональних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вимог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.</w:t>
      </w:r>
    </w:p>
    <w:p w14:paraId="047B81A7" w14:textId="2F991466" w:rsidR="00F70AC9" w:rsidRPr="00F70AC9" w:rsidRDefault="00F70AC9" w:rsidP="00F70AC9">
      <w:pPr>
        <w:pStyle w:val="ae"/>
        <w:numPr>
          <w:ilvl w:val="0"/>
          <w:numId w:val="2"/>
        </w:numPr>
        <w:shd w:val="clear" w:color="auto" w:fill="FFFFFF"/>
        <w:suppressAutoHyphens w:val="0"/>
        <w:autoSpaceDN/>
        <w:spacing w:before="100" w:beforeAutospacing="1" w:after="24"/>
        <w:jc w:val="both"/>
        <w:textAlignment w:val="auto"/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</w:pP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Перехід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переводить систему у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виробниче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середовище</w:t>
      </w:r>
      <w:proofErr w:type="spellEnd"/>
      <w:r w:rsidRPr="00F70AC9">
        <w:rPr>
          <w:rFonts w:asciiTheme="minorHAnsi" w:eastAsia="Times New Roman" w:hAnsiTheme="minorHAnsi"/>
          <w:color w:val="222222"/>
          <w:sz w:val="28"/>
          <w:szCs w:val="28"/>
          <w:lang w:val="ru-UA" w:eastAsia="ru-UA" w:bidi="ar-SA"/>
        </w:rPr>
        <w:t>.</w:t>
      </w:r>
    </w:p>
    <w:p w14:paraId="71CCB83B" w14:textId="77777777" w:rsidR="00F70AC9" w:rsidRPr="00F70AC9" w:rsidRDefault="00F70AC9" w:rsidP="00F70AC9">
      <w:pPr>
        <w:pStyle w:val="Standard"/>
        <w:rPr>
          <w:rFonts w:asciiTheme="minorHAnsi" w:hAnsiTheme="minorHAnsi"/>
          <w:sz w:val="28"/>
          <w:szCs w:val="28"/>
          <w:lang w:val="ru-UA"/>
        </w:rPr>
      </w:pPr>
    </w:p>
    <w:p w14:paraId="56E8BB57" w14:textId="3FB860A6" w:rsidR="008C6E28" w:rsidRDefault="0070711F">
      <w:pPr>
        <w:pStyle w:val="2"/>
        <w:rPr>
          <w:b/>
          <w:bCs/>
        </w:rPr>
      </w:pPr>
      <w:bookmarkStart w:id="29" w:name="_lmjf9jx2s62p"/>
      <w:bookmarkStart w:id="30" w:name="_Toc23719280"/>
      <w:bookmarkStart w:id="31" w:name="_Toc23814305"/>
      <w:bookmarkEnd w:id="29"/>
      <w:proofErr w:type="spellStart"/>
      <w:r>
        <w:rPr>
          <w:b/>
          <w:bCs/>
        </w:rPr>
        <w:lastRenderedPageBreak/>
        <w:t>У</w:t>
      </w:r>
      <w:r>
        <w:rPr>
          <w:b/>
          <w:bCs/>
        </w:rPr>
        <w:t>часники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команди</w:t>
      </w:r>
      <w:bookmarkEnd w:id="30"/>
      <w:bookmarkEnd w:id="31"/>
      <w:proofErr w:type="spellEnd"/>
    </w:p>
    <w:p w14:paraId="1F60949A" w14:textId="573198AF" w:rsidR="00037775" w:rsidRPr="00037775" w:rsidRDefault="00037775" w:rsidP="00037775">
      <w:pPr>
        <w:pStyle w:val="Standard"/>
        <w:jc w:val="both"/>
        <w:rPr>
          <w:rFonts w:asciiTheme="minorHAnsi" w:hAnsiTheme="minorHAnsi"/>
          <w:sz w:val="28"/>
          <w:szCs w:val="28"/>
        </w:rPr>
      </w:pPr>
    </w:p>
    <w:p w14:paraId="24BB4904" w14:textId="54BBE9C3" w:rsidR="00037775" w:rsidRDefault="00037775" w:rsidP="00037775">
      <w:pPr>
        <w:pStyle w:val="Standard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>Наша команда складається з трьох осіб:</w:t>
      </w:r>
    </w:p>
    <w:p w14:paraId="314D1A4B" w14:textId="7723A219" w:rsidR="00037775" w:rsidRDefault="00037775" w:rsidP="00037775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i/>
          <w:iCs/>
          <w:sz w:val="28"/>
          <w:szCs w:val="28"/>
          <w:lang w:val="uk-UA"/>
        </w:rPr>
      </w:pPr>
      <w:r w:rsidRPr="00037775">
        <w:rPr>
          <w:rFonts w:asciiTheme="minorHAnsi" w:hAnsiTheme="minorHAnsi"/>
          <w:i/>
          <w:iCs/>
          <w:sz w:val="28"/>
          <w:szCs w:val="28"/>
          <w:lang w:val="uk-UA"/>
        </w:rPr>
        <w:t>Дьяченко Максим</w:t>
      </w:r>
      <w:r>
        <w:rPr>
          <w:rFonts w:asciiTheme="minorHAnsi" w:hAnsiTheme="minorHAnsi"/>
          <w:i/>
          <w:iCs/>
          <w:sz w:val="28"/>
          <w:szCs w:val="28"/>
          <w:lang w:val="uk-UA"/>
        </w:rPr>
        <w:t>:</w:t>
      </w:r>
    </w:p>
    <w:p w14:paraId="7DB83D6A" w14:textId="5D109F61" w:rsidR="00037775" w:rsidRPr="00037775" w:rsidRDefault="00037775" w:rsidP="00037775">
      <w:pPr>
        <w:pStyle w:val="Standard"/>
        <w:ind w:left="720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Розробка </w:t>
      </w:r>
      <w:r>
        <w:rPr>
          <w:rFonts w:asciiTheme="minorHAnsi" w:hAnsiTheme="minorHAnsi"/>
          <w:sz w:val="28"/>
          <w:szCs w:val="28"/>
          <w:lang w:val="en-US"/>
        </w:rPr>
        <w:t>front</w:t>
      </w:r>
      <w:r w:rsidRPr="00037775">
        <w:rPr>
          <w:rFonts w:asciiTheme="minorHAnsi" w:hAnsiTheme="minorHAnsi"/>
          <w:sz w:val="28"/>
          <w:szCs w:val="28"/>
          <w:lang w:val="ru-RU"/>
        </w:rPr>
        <w:t>-</w:t>
      </w:r>
      <w:r>
        <w:rPr>
          <w:rFonts w:asciiTheme="minorHAnsi" w:hAnsiTheme="minorHAnsi"/>
          <w:sz w:val="28"/>
          <w:szCs w:val="28"/>
          <w:lang w:val="en-US"/>
        </w:rPr>
        <w:t>end</w:t>
      </w:r>
      <w:r w:rsidRPr="00037775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uk-UA"/>
        </w:rPr>
        <w:t>частини</w:t>
      </w:r>
      <w:r w:rsidR="00875CC7">
        <w:rPr>
          <w:rFonts w:asciiTheme="minorHAnsi" w:hAnsiTheme="minorHAnsi"/>
          <w:sz w:val="28"/>
          <w:szCs w:val="28"/>
          <w:lang w:val="uk-UA"/>
        </w:rPr>
        <w:t xml:space="preserve"> і дизайну, </w:t>
      </w:r>
      <w:proofErr w:type="spellStart"/>
      <w:r w:rsidR="00875CC7">
        <w:rPr>
          <w:rFonts w:asciiTheme="minorHAnsi" w:hAnsiTheme="minorHAnsi"/>
          <w:sz w:val="28"/>
          <w:szCs w:val="28"/>
          <w:lang w:val="uk-UA"/>
        </w:rPr>
        <w:t>тестувальник</w:t>
      </w:r>
      <w:proofErr w:type="spellEnd"/>
      <w:r w:rsidR="00875CC7">
        <w:rPr>
          <w:rFonts w:asciiTheme="minorHAnsi" w:hAnsiTheme="minorHAnsi"/>
          <w:sz w:val="28"/>
          <w:szCs w:val="28"/>
          <w:lang w:val="uk-UA"/>
        </w:rPr>
        <w:t>,</w:t>
      </w:r>
      <w:r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875CC7">
        <w:rPr>
          <w:rFonts w:asciiTheme="minorHAnsi" w:hAnsiTheme="minorHAnsi"/>
          <w:color w:val="222222"/>
          <w:sz w:val="28"/>
          <w:szCs w:val="28"/>
          <w:shd w:val="clear" w:color="auto" w:fill="FFFFFF"/>
          <w:lang w:val="uk-UA"/>
        </w:rPr>
        <w:t>к</w:t>
      </w:r>
      <w:proofErr w:type="spellStart"/>
      <w:r w:rsidR="00875CC7" w:rsidRPr="00875CC7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>онтент</w:t>
      </w:r>
      <w:proofErr w:type="spellEnd"/>
      <w:r w:rsidR="00875CC7" w:rsidRPr="00875CC7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>-менеджер</w:t>
      </w:r>
      <w:r>
        <w:rPr>
          <w:rFonts w:asciiTheme="minorHAnsi" w:hAnsiTheme="minorHAnsi"/>
          <w:sz w:val="28"/>
          <w:szCs w:val="28"/>
          <w:lang w:val="uk-UA"/>
        </w:rPr>
        <w:t>,</w:t>
      </w:r>
      <w:r w:rsidR="00875CC7">
        <w:rPr>
          <w:rFonts w:asciiTheme="minorHAnsi" w:hAnsiTheme="minorHAnsi"/>
          <w:sz w:val="28"/>
          <w:szCs w:val="28"/>
          <w:lang w:val="uk-UA"/>
        </w:rPr>
        <w:t xml:space="preserve"> агрегація та пошук даних.</w:t>
      </w:r>
    </w:p>
    <w:p w14:paraId="51D67413" w14:textId="196F4E0F" w:rsidR="00037775" w:rsidRDefault="00037775" w:rsidP="00037775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i/>
          <w:iCs/>
          <w:sz w:val="28"/>
          <w:szCs w:val="28"/>
          <w:lang w:val="uk-UA"/>
        </w:rPr>
      </w:pPr>
      <w:r w:rsidRPr="00037775">
        <w:rPr>
          <w:rFonts w:asciiTheme="minorHAnsi" w:hAnsiTheme="minorHAnsi"/>
          <w:i/>
          <w:iCs/>
          <w:sz w:val="28"/>
          <w:szCs w:val="28"/>
          <w:lang w:val="uk-UA"/>
        </w:rPr>
        <w:t>Карлов Євгеній</w:t>
      </w:r>
      <w:r>
        <w:rPr>
          <w:rFonts w:asciiTheme="minorHAnsi" w:hAnsiTheme="minorHAnsi"/>
          <w:i/>
          <w:iCs/>
          <w:sz w:val="28"/>
          <w:szCs w:val="28"/>
          <w:lang w:val="uk-UA"/>
        </w:rPr>
        <w:t>:</w:t>
      </w:r>
    </w:p>
    <w:p w14:paraId="5E125776" w14:textId="6E03CFA5" w:rsidR="00037775" w:rsidRPr="00875CC7" w:rsidRDefault="00875CC7" w:rsidP="00037775">
      <w:pPr>
        <w:pStyle w:val="Standard"/>
        <w:ind w:left="720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Розробка </w:t>
      </w:r>
      <w:r>
        <w:rPr>
          <w:rFonts w:asciiTheme="minorHAnsi" w:hAnsiTheme="minorHAnsi"/>
          <w:sz w:val="28"/>
          <w:szCs w:val="28"/>
          <w:lang w:val="en-US"/>
        </w:rPr>
        <w:t>back</w:t>
      </w:r>
      <w:r w:rsidRPr="00875CC7">
        <w:rPr>
          <w:rFonts w:asciiTheme="minorHAnsi" w:hAnsiTheme="minorHAnsi"/>
          <w:sz w:val="28"/>
          <w:szCs w:val="28"/>
          <w:lang w:val="ru-RU"/>
        </w:rPr>
        <w:t>-</w:t>
      </w:r>
      <w:r>
        <w:rPr>
          <w:rFonts w:asciiTheme="minorHAnsi" w:hAnsiTheme="minorHAnsi"/>
          <w:sz w:val="28"/>
          <w:szCs w:val="28"/>
          <w:lang w:val="en-US"/>
        </w:rPr>
        <w:t>end</w:t>
      </w:r>
      <w:r w:rsidRPr="00875CC7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uk-UA"/>
        </w:rPr>
        <w:t xml:space="preserve">частини, написання бази даних, </w:t>
      </w:r>
      <w:proofErr w:type="spellStart"/>
      <w:r>
        <w:rPr>
          <w:rFonts w:asciiTheme="minorHAnsi" w:hAnsiTheme="minorHAnsi"/>
          <w:sz w:val="28"/>
          <w:szCs w:val="28"/>
          <w:lang w:val="uk-UA"/>
        </w:rPr>
        <w:t>тестувальник</w:t>
      </w:r>
      <w:proofErr w:type="spellEnd"/>
      <w:r>
        <w:rPr>
          <w:rFonts w:asciiTheme="minorHAnsi" w:hAnsiTheme="minorHAnsi"/>
          <w:sz w:val="28"/>
          <w:szCs w:val="28"/>
          <w:lang w:val="uk-UA"/>
        </w:rPr>
        <w:t>.</w:t>
      </w:r>
    </w:p>
    <w:p w14:paraId="7C9737EB" w14:textId="003EA246" w:rsidR="00037775" w:rsidRPr="00037775" w:rsidRDefault="00037775" w:rsidP="00037775">
      <w:pPr>
        <w:pStyle w:val="Standard"/>
        <w:numPr>
          <w:ilvl w:val="0"/>
          <w:numId w:val="3"/>
        </w:numPr>
        <w:jc w:val="both"/>
        <w:rPr>
          <w:rFonts w:asciiTheme="minorHAnsi" w:hAnsiTheme="minorHAnsi"/>
          <w:i/>
          <w:iCs/>
          <w:sz w:val="28"/>
          <w:szCs w:val="28"/>
          <w:lang w:val="uk-UA"/>
        </w:rPr>
      </w:pPr>
      <w:r w:rsidRPr="00037775">
        <w:rPr>
          <w:rFonts w:asciiTheme="minorHAnsi" w:hAnsiTheme="minorHAnsi"/>
          <w:i/>
          <w:iCs/>
          <w:sz w:val="28"/>
          <w:szCs w:val="28"/>
          <w:lang w:val="uk-UA"/>
        </w:rPr>
        <w:t>Сорока Роман</w:t>
      </w:r>
      <w:r w:rsidR="00875CC7">
        <w:rPr>
          <w:rFonts w:asciiTheme="minorHAnsi" w:hAnsiTheme="minorHAnsi"/>
          <w:i/>
          <w:iCs/>
          <w:sz w:val="28"/>
          <w:szCs w:val="28"/>
          <w:lang w:val="uk-UA"/>
        </w:rPr>
        <w:t>:</w:t>
      </w:r>
    </w:p>
    <w:p w14:paraId="00D8C89A" w14:textId="4F3AD621" w:rsidR="00037775" w:rsidRPr="00875CC7" w:rsidRDefault="00037775" w:rsidP="00875CC7">
      <w:pPr>
        <w:pStyle w:val="Standard"/>
        <w:ind w:left="360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>Розробка</w:t>
      </w:r>
      <w:r w:rsidR="00875CC7" w:rsidRPr="00875CC7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875CC7">
        <w:rPr>
          <w:rFonts w:asciiTheme="minorHAnsi" w:hAnsiTheme="minorHAnsi"/>
          <w:sz w:val="28"/>
          <w:szCs w:val="28"/>
          <w:lang w:val="en-US"/>
        </w:rPr>
        <w:t>front</w:t>
      </w:r>
      <w:r w:rsidR="00875CC7" w:rsidRPr="00875CC7">
        <w:rPr>
          <w:rFonts w:asciiTheme="minorHAnsi" w:hAnsiTheme="minorHAnsi"/>
          <w:sz w:val="28"/>
          <w:szCs w:val="28"/>
          <w:lang w:val="ru-RU"/>
        </w:rPr>
        <w:t>-</w:t>
      </w:r>
      <w:r w:rsidR="00875CC7">
        <w:rPr>
          <w:rFonts w:asciiTheme="minorHAnsi" w:hAnsiTheme="minorHAnsi"/>
          <w:sz w:val="28"/>
          <w:szCs w:val="28"/>
          <w:lang w:val="en-US"/>
        </w:rPr>
        <w:t>end</w:t>
      </w:r>
      <w:r w:rsidR="00875CC7" w:rsidRPr="00875CC7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875CC7">
        <w:rPr>
          <w:rFonts w:asciiTheme="minorHAnsi" w:hAnsiTheme="minorHAnsi"/>
          <w:sz w:val="28"/>
          <w:szCs w:val="28"/>
          <w:lang w:val="uk-UA"/>
        </w:rPr>
        <w:t>частини і</w:t>
      </w:r>
      <w:r>
        <w:rPr>
          <w:rFonts w:asciiTheme="minorHAnsi" w:hAnsiTheme="minorHAnsi"/>
          <w:sz w:val="28"/>
          <w:szCs w:val="28"/>
          <w:lang w:val="uk-UA"/>
        </w:rPr>
        <w:t xml:space="preserve"> дизайну</w:t>
      </w:r>
      <w:r w:rsidR="00875CC7">
        <w:rPr>
          <w:rFonts w:asciiTheme="minorHAnsi" w:hAnsiTheme="minorHAnsi"/>
          <w:sz w:val="28"/>
          <w:szCs w:val="28"/>
          <w:lang w:val="uk-UA"/>
        </w:rPr>
        <w:t>,</w:t>
      </w:r>
      <w:r w:rsidR="00875CC7" w:rsidRPr="00875CC7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 xml:space="preserve"> </w:t>
      </w:r>
      <w:r w:rsidR="00875CC7">
        <w:rPr>
          <w:rFonts w:asciiTheme="minorHAnsi" w:hAnsiTheme="minorHAnsi"/>
          <w:color w:val="222222"/>
          <w:sz w:val="28"/>
          <w:szCs w:val="28"/>
          <w:shd w:val="clear" w:color="auto" w:fill="FFFFFF"/>
          <w:lang w:val="uk-UA"/>
        </w:rPr>
        <w:t>к</w:t>
      </w:r>
      <w:proofErr w:type="spellStart"/>
      <w:r w:rsidR="00875CC7" w:rsidRPr="00875CC7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>онтент</w:t>
      </w:r>
      <w:proofErr w:type="spellEnd"/>
      <w:r w:rsidR="00875CC7" w:rsidRPr="00875CC7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>-менеджер</w:t>
      </w:r>
      <w:r w:rsidR="00875CC7">
        <w:rPr>
          <w:rFonts w:asciiTheme="minorHAnsi" w:hAnsiTheme="minorHAnsi"/>
          <w:color w:val="2222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875CC7">
        <w:rPr>
          <w:rFonts w:asciiTheme="minorHAnsi" w:hAnsiTheme="minorHAnsi"/>
          <w:color w:val="222222"/>
          <w:sz w:val="28"/>
          <w:szCs w:val="28"/>
          <w:shd w:val="clear" w:color="auto" w:fill="FFFFFF"/>
          <w:lang w:val="uk-UA"/>
        </w:rPr>
        <w:t>тестувальник</w:t>
      </w:r>
      <w:proofErr w:type="spellEnd"/>
      <w:r w:rsidR="00875CC7">
        <w:rPr>
          <w:rFonts w:asciiTheme="minorHAnsi" w:hAnsiTheme="minorHAnsi"/>
          <w:color w:val="222222"/>
          <w:sz w:val="28"/>
          <w:szCs w:val="28"/>
          <w:shd w:val="clear" w:color="auto" w:fill="FFFFFF"/>
          <w:lang w:val="uk-UA"/>
        </w:rPr>
        <w:t xml:space="preserve">, агрегація </w:t>
      </w:r>
      <w:r w:rsidR="00875CC7">
        <w:rPr>
          <w:rFonts w:asciiTheme="minorHAnsi" w:hAnsiTheme="minorHAnsi"/>
          <w:sz w:val="28"/>
          <w:szCs w:val="28"/>
          <w:lang w:val="uk-UA"/>
        </w:rPr>
        <w:t>та пошук даних</w:t>
      </w:r>
      <w:r w:rsidR="00875CC7">
        <w:rPr>
          <w:rFonts w:asciiTheme="minorHAnsi" w:hAnsiTheme="minorHAnsi"/>
          <w:sz w:val="28"/>
          <w:szCs w:val="28"/>
          <w:lang w:val="uk-UA"/>
        </w:rPr>
        <w:t>.</w:t>
      </w:r>
    </w:p>
    <w:p w14:paraId="36B99A6E" w14:textId="09664CA3" w:rsidR="00037775" w:rsidRPr="00037775" w:rsidRDefault="00037775" w:rsidP="00037775">
      <w:pPr>
        <w:pStyle w:val="Standard"/>
        <w:jc w:val="both"/>
        <w:rPr>
          <w:rFonts w:asciiTheme="minorHAnsi" w:hAnsiTheme="minorHAnsi"/>
          <w:sz w:val="28"/>
          <w:szCs w:val="28"/>
        </w:rPr>
      </w:pPr>
    </w:p>
    <w:p w14:paraId="0F0C1ADF" w14:textId="77777777" w:rsidR="008C6E28" w:rsidRPr="002E4638" w:rsidRDefault="008C6E28">
      <w:pPr>
        <w:pStyle w:val="Standard"/>
        <w:rPr>
          <w:rFonts w:asciiTheme="minorHAnsi" w:eastAsia="Times New Roman" w:hAnsiTheme="minorHAnsi" w:cstheme="minorHAnsi"/>
          <w:sz w:val="28"/>
          <w:szCs w:val="28"/>
        </w:rPr>
      </w:pPr>
    </w:p>
    <w:p w14:paraId="5E6F9A4D" w14:textId="77777777" w:rsidR="008C6E28" w:rsidRDefault="008C6E28">
      <w:pPr>
        <w:pStyle w:val="Standard"/>
      </w:pPr>
    </w:p>
    <w:sectPr w:rsidR="008C6E2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D4E59" w14:textId="77777777" w:rsidR="0070711F" w:rsidRDefault="0070711F">
      <w:r>
        <w:separator/>
      </w:r>
    </w:p>
  </w:endnote>
  <w:endnote w:type="continuationSeparator" w:id="0">
    <w:p w14:paraId="72B650DC" w14:textId="77777777" w:rsidR="0070711F" w:rsidRDefault="0070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1B483" w14:textId="77777777" w:rsidR="0070711F" w:rsidRDefault="0070711F">
      <w:r>
        <w:rPr>
          <w:color w:val="000000"/>
        </w:rPr>
        <w:separator/>
      </w:r>
    </w:p>
  </w:footnote>
  <w:footnote w:type="continuationSeparator" w:id="0">
    <w:p w14:paraId="13AA75E2" w14:textId="77777777" w:rsidR="0070711F" w:rsidRDefault="00707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D05BA"/>
    <w:multiLevelType w:val="hybridMultilevel"/>
    <w:tmpl w:val="E44E4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60A9"/>
    <w:multiLevelType w:val="hybridMultilevel"/>
    <w:tmpl w:val="E44266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B2438"/>
    <w:multiLevelType w:val="multilevel"/>
    <w:tmpl w:val="5E04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C6E28"/>
    <w:rsid w:val="00037775"/>
    <w:rsid w:val="00156BD8"/>
    <w:rsid w:val="001E7B98"/>
    <w:rsid w:val="002E4638"/>
    <w:rsid w:val="00350EE5"/>
    <w:rsid w:val="00560C6C"/>
    <w:rsid w:val="006035D2"/>
    <w:rsid w:val="0070711F"/>
    <w:rsid w:val="00875CC7"/>
    <w:rsid w:val="008C6E28"/>
    <w:rsid w:val="00A03571"/>
    <w:rsid w:val="00A967A6"/>
    <w:rsid w:val="00AE4B9B"/>
    <w:rsid w:val="00C82AF2"/>
    <w:rsid w:val="00CC376A"/>
    <w:rsid w:val="00D27060"/>
    <w:rsid w:val="00D45744"/>
    <w:rsid w:val="00EB427E"/>
    <w:rsid w:val="00F70AC9"/>
    <w:rsid w:val="00F77F33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094A"/>
  <w15:docId w15:val="{639EC0D3-CCF0-4BAD-B389-62E64174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U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suppressAutoHyphens/>
    </w:pPr>
  </w:style>
  <w:style w:type="paragraph" w:styleId="1">
    <w:name w:val="heading 1"/>
    <w:basedOn w:val="a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rFonts w:ascii="Times New Roman" w:eastAsia="Times New Roman" w:hAnsi="Times New Roman" w:cs="Times New Roman"/>
      <w:color w:val="1155CC"/>
      <w:sz w:val="28"/>
      <w:szCs w:val="28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rPr>
      <w:rFonts w:ascii="Calibri" w:eastAsia="Calibri" w:hAnsi="Calibri" w:cs="Calibri"/>
      <w:b/>
      <w:color w:val="1155CC"/>
      <w:sz w:val="28"/>
      <w:szCs w:val="28"/>
      <w:u w:val="single"/>
    </w:rPr>
  </w:style>
  <w:style w:type="paragraph" w:styleId="a7">
    <w:name w:val="TOC Heading"/>
    <w:basedOn w:val="1"/>
    <w:next w:val="a"/>
    <w:uiPriority w:val="39"/>
    <w:qFormat/>
    <w:pPr>
      <w:suppressAutoHyphens w:val="0"/>
      <w:spacing w:before="240" w:after="0" w:line="254" w:lineRule="auto"/>
      <w:textAlignment w:val="auto"/>
    </w:pPr>
    <w:rPr>
      <w:rFonts w:ascii="Calibri Light" w:eastAsia="Times New Roman" w:hAnsi="Calibri Light" w:cs="Times New Roman"/>
      <w:color w:val="2F5496"/>
      <w:sz w:val="32"/>
      <w:szCs w:val="32"/>
      <w:lang w:eastAsia="ru-UA" w:bidi="ar-SA"/>
    </w:rPr>
  </w:style>
  <w:style w:type="paragraph" w:styleId="20">
    <w:name w:val="toc 2"/>
    <w:basedOn w:val="a"/>
    <w:next w:val="a"/>
    <w:autoRedefine/>
    <w:uiPriority w:val="39"/>
    <w:pPr>
      <w:spacing w:after="100"/>
      <w:ind w:left="220"/>
    </w:pPr>
    <w:rPr>
      <w:rFonts w:cs="Mangal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paragraph" w:styleId="a9">
    <w:name w:val="Normal (Web)"/>
    <w:basedOn w:val="a"/>
    <w:uiPriority w:val="99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sz w:val="24"/>
      <w:szCs w:val="24"/>
      <w:lang w:eastAsia="ru-UA" w:bidi="ar-SA"/>
    </w:rPr>
  </w:style>
  <w:style w:type="paragraph" w:styleId="aa">
    <w:name w:val="header"/>
    <w:basedOn w:val="a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b">
    <w:name w:val="Верхний колонтитул Знак"/>
    <w:basedOn w:val="a0"/>
    <w:rPr>
      <w:rFonts w:cs="Mangal"/>
      <w:szCs w:val="20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d">
    <w:name w:val="Нижний колонтитул Знак"/>
    <w:basedOn w:val="a0"/>
    <w:rPr>
      <w:rFonts w:cs="Mangal"/>
      <w:szCs w:val="20"/>
    </w:rPr>
  </w:style>
  <w:style w:type="paragraph" w:styleId="10">
    <w:name w:val="toc 1"/>
    <w:basedOn w:val="a"/>
    <w:next w:val="a"/>
    <w:autoRedefine/>
    <w:uiPriority w:val="39"/>
    <w:pPr>
      <w:spacing w:after="100"/>
    </w:pPr>
    <w:rPr>
      <w:rFonts w:cs="Mangal"/>
      <w:szCs w:val="20"/>
    </w:rPr>
  </w:style>
  <w:style w:type="paragraph" w:styleId="ae">
    <w:name w:val="List Paragraph"/>
    <w:basedOn w:val="a"/>
    <w:uiPriority w:val="34"/>
    <w:qFormat/>
    <w:rsid w:val="00F70AC9"/>
    <w:pPr>
      <w:ind w:left="720"/>
      <w:contextualSpacing/>
    </w:pPr>
    <w:rPr>
      <w:rFonts w:cs="Mangal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03571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lang w:val="ru-UA" w:eastAsia="ru-UA" w:bidi="ar-SA"/>
    </w:rPr>
  </w:style>
  <w:style w:type="character" w:styleId="af">
    <w:name w:val="Unresolved Mention"/>
    <w:basedOn w:val="a0"/>
    <w:uiPriority w:val="99"/>
    <w:semiHidden/>
    <w:unhideWhenUsed/>
    <w:rsid w:val="00F77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tball.u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otball24.u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rrikon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urosport.ru/footb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score.com.ua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D0C5D-8D05-4F5C-A5D7-8F7DFEDCB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Дьяченко</dc:creator>
  <cp:lastModifiedBy>Максим Дьяченко</cp:lastModifiedBy>
  <cp:revision>2</cp:revision>
  <cp:lastPrinted>2019-11-05T00:47:00Z</cp:lastPrinted>
  <dcterms:created xsi:type="dcterms:W3CDTF">2019-11-05T00:51:00Z</dcterms:created>
  <dcterms:modified xsi:type="dcterms:W3CDTF">2019-11-05T00:51:00Z</dcterms:modified>
</cp:coreProperties>
</file>